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007668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681A92" w14:textId="77777777" w:rsidR="00692703" w:rsidRPr="00421C6D" w:rsidRDefault="00BE2837" w:rsidP="00913946">
            <w:pPr>
              <w:pStyle w:val="Title"/>
              <w:rPr>
                <w:sz w:val="36"/>
                <w:szCs w:val="36"/>
              </w:rPr>
            </w:pPr>
            <w:bookmarkStart w:id="0" w:name="_GoBack"/>
            <w:bookmarkEnd w:id="0"/>
            <w:r w:rsidRPr="00421C6D">
              <w:rPr>
                <w:sz w:val="36"/>
                <w:szCs w:val="36"/>
              </w:rPr>
              <w:t xml:space="preserve">Sai Maneesh </w:t>
            </w:r>
            <w:proofErr w:type="gramStart"/>
            <w:r w:rsidRPr="00421C6D">
              <w:rPr>
                <w:sz w:val="36"/>
                <w:szCs w:val="36"/>
              </w:rPr>
              <w:t>Chowdary</w:t>
            </w:r>
            <w:r w:rsidR="00DA50EF">
              <w:rPr>
                <w:sz w:val="36"/>
                <w:szCs w:val="36"/>
              </w:rPr>
              <w:t xml:space="preserve">  </w:t>
            </w:r>
            <w:r w:rsidRPr="00421C6D">
              <w:rPr>
                <w:rStyle w:val="IntenseEmphasis"/>
                <w:sz w:val="36"/>
                <w:szCs w:val="36"/>
              </w:rPr>
              <w:t>Yalamanchili</w:t>
            </w:r>
            <w:proofErr w:type="gramEnd"/>
          </w:p>
          <w:p w14:paraId="7FD024A2" w14:textId="04C722DD" w:rsidR="00692703" w:rsidRPr="00CF1A49" w:rsidRDefault="00F11C67" w:rsidP="00913946">
            <w:pPr>
              <w:pStyle w:val="ContactInfo"/>
              <w:contextualSpacing w:val="0"/>
            </w:pPr>
            <w:r>
              <w:t xml:space="preserve">Villa Toaze,390 boulevard de la cote </w:t>
            </w:r>
            <w:proofErr w:type="spellStart"/>
            <w:proofErr w:type="gramStart"/>
            <w:r>
              <w:t>vertu</w:t>
            </w:r>
            <w:proofErr w:type="spellEnd"/>
            <w:r>
              <w:t xml:space="preserve"> ,Saint</w:t>
            </w:r>
            <w:proofErr w:type="gramEnd"/>
            <w:r>
              <w:t>-Laurent ,Montreal ,QC,H4N 1E3.</w:t>
            </w:r>
            <w:sdt>
              <w:sdtPr>
                <w:alias w:val="Enter phone:"/>
                <w:tag w:val="Enter phone:"/>
                <w:id w:val="-1993482697"/>
                <w:placeholder>
                  <w:docPart w:val="62D315867BF8498486C585A4AA22288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BE2837">
              <w:t>:(437) 985-0035.</w:t>
            </w:r>
          </w:p>
          <w:p w14:paraId="6F1A53A2" w14:textId="6D08F14E" w:rsidR="00692703" w:rsidRPr="00CF1A49" w:rsidRDefault="006C44D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F8B41F58AF4A4935BC6D8BD562CD13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421C6D">
              <w:t xml:space="preserve">: </w:t>
            </w:r>
            <w:hyperlink r:id="rId7" w:history="1">
              <w:r w:rsidR="00133844" w:rsidRPr="00133844">
                <w:rPr>
                  <w:rStyle w:val="Hyperlink"/>
                  <w:color w:val="156138" w:themeColor="accent1" w:themeShade="BF"/>
                </w:rPr>
                <w:t>maneeshyalamanchili@gmail.com</w:t>
              </w:r>
            </w:hyperlink>
          </w:p>
        </w:tc>
      </w:tr>
      <w:tr w:rsidR="009571D8" w:rsidRPr="00CF1A49" w14:paraId="06DDCEAD" w14:textId="77777777" w:rsidTr="00692703">
        <w:tc>
          <w:tcPr>
            <w:tcW w:w="9360" w:type="dxa"/>
            <w:tcMar>
              <w:top w:w="432" w:type="dxa"/>
            </w:tcMar>
          </w:tcPr>
          <w:p w14:paraId="16F66DC5" w14:textId="16652B66" w:rsidR="001755A8" w:rsidRPr="00CF1A49" w:rsidRDefault="00133844" w:rsidP="00913946">
            <w:pPr>
              <w:contextualSpacing w:val="0"/>
            </w:pPr>
            <w:r>
              <w:t xml:space="preserve">Seeking an opportunity </w:t>
            </w:r>
            <w:r w:rsidR="00E75A56">
              <w:t>as a Mobile application developer to showcase my ideas which helps to build up my career in IT field as a Programmer/Software Developer.</w:t>
            </w:r>
            <w:r w:rsidR="009352C0">
              <w:t xml:space="preserve"> E</w:t>
            </w:r>
            <w:r w:rsidR="00E75A56">
              <w:t>nthusiastic and works hard  for the growth of the company.</w:t>
            </w:r>
          </w:p>
        </w:tc>
      </w:tr>
    </w:tbl>
    <w:p w14:paraId="064E677E" w14:textId="77777777" w:rsidR="004E01EB" w:rsidRPr="00CF1A49" w:rsidRDefault="006C44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A634DFAFE7E4DF586F27A39FFAEECB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377BA65" w14:textId="77777777" w:rsidTr="00D66A52">
        <w:tc>
          <w:tcPr>
            <w:tcW w:w="9355" w:type="dxa"/>
          </w:tcPr>
          <w:p w14:paraId="08E4F96F" w14:textId="77777777" w:rsidR="001D0BF1" w:rsidRPr="00CF1A49" w:rsidRDefault="00BC284A" w:rsidP="001D0BF1">
            <w:pPr>
              <w:pStyle w:val="Heading3"/>
              <w:contextualSpacing w:val="0"/>
              <w:outlineLvl w:val="2"/>
            </w:pPr>
            <w:r>
              <w:t>june 2017</w:t>
            </w:r>
            <w:r w:rsidR="001D0BF1" w:rsidRPr="00CF1A49">
              <w:t xml:space="preserve"> – </w:t>
            </w:r>
            <w:r>
              <w:t>August 2017</w:t>
            </w:r>
          </w:p>
          <w:p w14:paraId="5341D4B1" w14:textId="77777777" w:rsidR="001D0BF1" w:rsidRPr="00CF1A49" w:rsidRDefault="00BC284A" w:rsidP="001D0BF1">
            <w:pPr>
              <w:pStyle w:val="Heading2"/>
              <w:contextualSpacing w:val="0"/>
              <w:outlineLvl w:val="1"/>
            </w:pPr>
            <w:r>
              <w:t>Associate system operator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Municipal corporation</w:t>
            </w:r>
            <w:r w:rsidR="00F61AE5">
              <w:rPr>
                <w:rStyle w:val="SubtleReference"/>
              </w:rPr>
              <w:t xml:space="preserve">, </w:t>
            </w:r>
            <w:r>
              <w:rPr>
                <w:rStyle w:val="SubtleReference"/>
              </w:rPr>
              <w:t>andhra Pradesh</w:t>
            </w:r>
            <w:r w:rsidR="00F61AE5">
              <w:rPr>
                <w:rStyle w:val="SubtleReference"/>
              </w:rPr>
              <w:t>, India.</w:t>
            </w:r>
          </w:p>
          <w:p w14:paraId="1F895B13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74B267C4" w14:textId="77777777" w:rsidTr="00F61DF9">
        <w:tc>
          <w:tcPr>
            <w:tcW w:w="9355" w:type="dxa"/>
            <w:tcMar>
              <w:top w:w="216" w:type="dxa"/>
            </w:tcMar>
          </w:tcPr>
          <w:p w14:paraId="5336B45E" w14:textId="77777777" w:rsidR="00F61DF9" w:rsidRDefault="00F61DF9" w:rsidP="00BC284A">
            <w:pPr>
              <w:pStyle w:val="Heading3"/>
              <w:contextualSpacing w:val="0"/>
              <w:outlineLvl w:val="2"/>
            </w:pPr>
          </w:p>
        </w:tc>
      </w:tr>
    </w:tbl>
    <w:p w14:paraId="7B43C070" w14:textId="77777777" w:rsidR="00DA59AA" w:rsidRPr="00CF1A49" w:rsidRDefault="006C44DD" w:rsidP="00673269">
      <w:pPr>
        <w:pStyle w:val="Heading1"/>
        <w:tabs>
          <w:tab w:val="left" w:pos="6960"/>
        </w:tabs>
      </w:pPr>
      <w:sdt>
        <w:sdtPr>
          <w:alias w:val="Education:"/>
          <w:tag w:val="Education:"/>
          <w:id w:val="-1908763273"/>
          <w:placeholder>
            <w:docPart w:val="2C1901BD71624EEC86B1AE2FF3B9A7EA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  <w:r w:rsidR="00673269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D6E6BC5" w14:textId="77777777" w:rsidTr="00D66A52">
        <w:tc>
          <w:tcPr>
            <w:tcW w:w="9355" w:type="dxa"/>
          </w:tcPr>
          <w:p w14:paraId="713A7ACD" w14:textId="77777777" w:rsidR="001D0BF1" w:rsidRPr="00CF1A49" w:rsidRDefault="00673269" w:rsidP="001D0BF1">
            <w:pPr>
              <w:pStyle w:val="Heading3"/>
              <w:contextualSpacing w:val="0"/>
              <w:outlineLvl w:val="2"/>
            </w:pPr>
            <w:r>
              <w:t>Current</w:t>
            </w:r>
          </w:p>
          <w:p w14:paraId="4004E925" w14:textId="77777777" w:rsidR="00F11C67" w:rsidRDefault="00F11C67" w:rsidP="00F11C67">
            <w:pPr>
              <w:pStyle w:val="Heading2"/>
              <w:contextualSpacing w:val="0"/>
              <w:outlineLvl w:val="1"/>
            </w:pPr>
            <w:r>
              <w:t xml:space="preserve">Mobile Application Development, </w:t>
            </w:r>
            <w:r w:rsidRPr="00F11C67">
              <w:t>cégep de la gaspésie et des îles</w:t>
            </w:r>
            <w:r>
              <w:t>,</w:t>
            </w:r>
          </w:p>
          <w:p w14:paraId="0E437865" w14:textId="484D4318" w:rsidR="00F11C67" w:rsidRPr="00CF1A49" w:rsidRDefault="00F11C67" w:rsidP="00F11C67">
            <w:pPr>
              <w:pStyle w:val="Heading2"/>
              <w:contextualSpacing w:val="0"/>
              <w:outlineLvl w:val="1"/>
            </w:pPr>
            <w:proofErr w:type="gramStart"/>
            <w:r>
              <w:t>MOntreal,QC</w:t>
            </w:r>
            <w:proofErr w:type="gramEnd"/>
            <w:r>
              <w:t>.</w:t>
            </w:r>
          </w:p>
        </w:tc>
      </w:tr>
      <w:tr w:rsidR="00F61DF9" w:rsidRPr="00CF1A49" w14:paraId="5494A0FF" w14:textId="77777777" w:rsidTr="00F61DF9">
        <w:tc>
          <w:tcPr>
            <w:tcW w:w="9355" w:type="dxa"/>
            <w:tcMar>
              <w:top w:w="216" w:type="dxa"/>
            </w:tcMar>
          </w:tcPr>
          <w:p w14:paraId="20293D6F" w14:textId="77777777" w:rsidR="00F61DF9" w:rsidRPr="00CF1A49" w:rsidRDefault="00DA222A" w:rsidP="00F61DF9">
            <w:pPr>
              <w:pStyle w:val="Heading3"/>
              <w:contextualSpacing w:val="0"/>
              <w:outlineLvl w:val="2"/>
            </w:pPr>
            <w:r>
              <w:t>2014-2017</w:t>
            </w:r>
          </w:p>
          <w:p w14:paraId="69268F22" w14:textId="3BBA6E94" w:rsidR="00F61DF9" w:rsidRPr="00CF1A49" w:rsidRDefault="00DA222A" w:rsidP="00F61DF9">
            <w:pPr>
              <w:pStyle w:val="Heading2"/>
              <w:contextualSpacing w:val="0"/>
              <w:outlineLvl w:val="1"/>
            </w:pPr>
            <w:r>
              <w:t>BSC IN eLECTRONICS AND COMPUTERS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</w:t>
            </w:r>
            <w:r w:rsidR="009352C0">
              <w:rPr>
                <w:rStyle w:val="SubtleReference"/>
              </w:rPr>
              <w:t>.</w:t>
            </w:r>
            <w:proofErr w:type="gramStart"/>
            <w:r>
              <w:rPr>
                <w:rStyle w:val="SubtleReference"/>
              </w:rPr>
              <w:t>r</w:t>
            </w:r>
            <w:r w:rsidR="009352C0">
              <w:rPr>
                <w:rStyle w:val="SubtleReference"/>
              </w:rPr>
              <w:t>.</w:t>
            </w:r>
            <w:r>
              <w:rPr>
                <w:rStyle w:val="SubtleReference"/>
              </w:rPr>
              <w:t>rEDDY</w:t>
            </w:r>
            <w:proofErr w:type="gramEnd"/>
            <w:r>
              <w:rPr>
                <w:rStyle w:val="SubtleReference"/>
              </w:rPr>
              <w:t xml:space="preserve"> COLLEGE,iNDIA.</w:t>
            </w:r>
          </w:p>
          <w:p w14:paraId="074DF3F5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4B2D1F835C44796863850233E85E134"/>
        </w:placeholder>
        <w:temporary/>
        <w:showingPlcHdr/>
        <w15:appearance w15:val="hidden"/>
      </w:sdtPr>
      <w:sdtEndPr/>
      <w:sdtContent>
        <w:p w14:paraId="64F129C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BEF166B" w14:textId="77777777" w:rsidTr="00CF1A49">
        <w:tc>
          <w:tcPr>
            <w:tcW w:w="4675" w:type="dxa"/>
          </w:tcPr>
          <w:p w14:paraId="12DDB581" w14:textId="77777777" w:rsidR="001E3120" w:rsidRPr="006E1507" w:rsidRDefault="00DA222A" w:rsidP="006E1507">
            <w:pPr>
              <w:pStyle w:val="ListBullet"/>
              <w:contextualSpacing w:val="0"/>
            </w:pPr>
            <w:r>
              <w:t>Can Operate windows 7, windows 8</w:t>
            </w:r>
          </w:p>
          <w:p w14:paraId="5E88DE64" w14:textId="77777777" w:rsidR="001F4E6D" w:rsidRPr="006E1507" w:rsidRDefault="00DD3E05" w:rsidP="006E1507">
            <w:pPr>
              <w:pStyle w:val="ListBullet"/>
              <w:contextualSpacing w:val="0"/>
            </w:pPr>
            <w:r>
              <w:t>Energetic and engaging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02131876" w14:textId="62C7C141" w:rsidR="001E3120" w:rsidRPr="006E1507" w:rsidRDefault="00DD3E05" w:rsidP="00F11C67">
            <w:pPr>
              <w:pStyle w:val="ListBullet"/>
            </w:pPr>
            <w:r>
              <w:t>Hard-working and reliable</w:t>
            </w:r>
          </w:p>
          <w:p w14:paraId="319E2B47" w14:textId="77777777" w:rsidR="001E3120" w:rsidRPr="006E1507" w:rsidRDefault="00DD3E05" w:rsidP="006E1507">
            <w:pPr>
              <w:pStyle w:val="ListBullet"/>
              <w:contextualSpacing w:val="0"/>
            </w:pPr>
            <w:r>
              <w:t>Learns quickly</w:t>
            </w:r>
          </w:p>
        </w:tc>
      </w:tr>
    </w:tbl>
    <w:p w14:paraId="77AE0D91" w14:textId="6B4B68C9" w:rsidR="00F11C67" w:rsidRDefault="00F11C67" w:rsidP="00F11C67"/>
    <w:sdt>
      <w:sdtPr>
        <w:alias w:val="Activities:"/>
        <w:tag w:val="Activities:"/>
        <w:id w:val="1223332893"/>
        <w:placeholder>
          <w:docPart w:val="D194B5CF9CD343B5872E6CEBFE867D22"/>
        </w:placeholder>
        <w:temporary/>
        <w:showingPlcHdr/>
        <w15:appearance w15:val="hidden"/>
      </w:sdtPr>
      <w:sdtEndPr/>
      <w:sdtContent>
        <w:p w14:paraId="61CC4DA9" w14:textId="77777777" w:rsidR="00F11C67" w:rsidRDefault="00F11C67" w:rsidP="00F11C67">
          <w:pPr>
            <w:pStyle w:val="Heading1"/>
            <w:rPr>
              <w:rFonts w:asciiTheme="minorHAnsi" w:eastAsiaTheme="minorHAnsi" w:hAnsiTheme="minorHAnsi" w:cstheme="minorBidi"/>
              <w:color w:val="595959" w:themeColor="text1" w:themeTint="A6"/>
              <w:sz w:val="22"/>
              <w:szCs w:val="22"/>
            </w:rPr>
          </w:pPr>
          <w:r w:rsidRPr="00CF1A49">
            <w:t>Activities</w:t>
          </w:r>
        </w:p>
      </w:sdtContent>
    </w:sdt>
    <w:p w14:paraId="46FFE3A0" w14:textId="09A68919" w:rsidR="00F11C67" w:rsidRPr="00421C6D" w:rsidRDefault="00133844" w:rsidP="00421C6D">
      <w:pPr>
        <w:ind w:left="720"/>
      </w:pPr>
      <w:r>
        <w:t>I love to Skate during free time.</w:t>
      </w:r>
      <w:r w:rsidR="00E75A56">
        <w:t xml:space="preserve"> </w:t>
      </w:r>
      <w:r>
        <w:t>Passionate</w:t>
      </w:r>
      <w:r w:rsidR="00E75A56">
        <w:t xml:space="preserve"> </w:t>
      </w:r>
      <w:r>
        <w:t>about showing myself in a movie. Participated in many college events during my bachelor’s degree and even received a certificate from government of Andhra Pradesh,</w:t>
      </w:r>
      <w:r w:rsidR="00E75A56">
        <w:t xml:space="preserve"> </w:t>
      </w:r>
      <w:r>
        <w:t>India.</w:t>
      </w:r>
      <w:r w:rsidR="00E75A56">
        <w:t xml:space="preserve"> </w:t>
      </w:r>
    </w:p>
    <w:sectPr w:rsidR="00F11C67" w:rsidRPr="00421C6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CEEF8" w14:textId="77777777" w:rsidR="006C44DD" w:rsidRDefault="006C44DD" w:rsidP="0068194B">
      <w:r>
        <w:separator/>
      </w:r>
    </w:p>
    <w:p w14:paraId="0398627C" w14:textId="77777777" w:rsidR="006C44DD" w:rsidRDefault="006C44DD"/>
    <w:p w14:paraId="0806DFFB" w14:textId="77777777" w:rsidR="006C44DD" w:rsidRDefault="006C44DD"/>
  </w:endnote>
  <w:endnote w:type="continuationSeparator" w:id="0">
    <w:p w14:paraId="331945CE" w14:textId="77777777" w:rsidR="006C44DD" w:rsidRDefault="006C44DD" w:rsidP="0068194B">
      <w:r>
        <w:continuationSeparator/>
      </w:r>
    </w:p>
    <w:p w14:paraId="6B97B152" w14:textId="77777777" w:rsidR="006C44DD" w:rsidRDefault="006C44DD"/>
    <w:p w14:paraId="357A8D8D" w14:textId="77777777" w:rsidR="006C44DD" w:rsidRDefault="006C4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C614B" w14:textId="77777777" w:rsidR="00335459" w:rsidRDefault="003354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FF917" w14:textId="77777777" w:rsidR="006C44DD" w:rsidRDefault="006C44DD" w:rsidP="0068194B">
      <w:r>
        <w:separator/>
      </w:r>
    </w:p>
    <w:p w14:paraId="0B03B9EE" w14:textId="77777777" w:rsidR="006C44DD" w:rsidRDefault="006C44DD"/>
    <w:p w14:paraId="29009962" w14:textId="77777777" w:rsidR="006C44DD" w:rsidRDefault="006C44DD"/>
  </w:footnote>
  <w:footnote w:type="continuationSeparator" w:id="0">
    <w:p w14:paraId="507AADE8" w14:textId="77777777" w:rsidR="006C44DD" w:rsidRDefault="006C44DD" w:rsidP="0068194B">
      <w:r>
        <w:continuationSeparator/>
      </w:r>
    </w:p>
    <w:p w14:paraId="0D6E8BBB" w14:textId="77777777" w:rsidR="006C44DD" w:rsidRDefault="006C44DD"/>
    <w:p w14:paraId="64F32E5E" w14:textId="77777777" w:rsidR="006C44DD" w:rsidRDefault="006C44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06EEA" w14:textId="77777777" w:rsidR="00335459" w:rsidRPr="004E01EB" w:rsidRDefault="00335459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E4CB3C" wp14:editId="6555BA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B8BAB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D03F2C"/>
    <w:multiLevelType w:val="hybridMultilevel"/>
    <w:tmpl w:val="4CD4C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CFC"/>
    <w:multiLevelType w:val="hybridMultilevel"/>
    <w:tmpl w:val="8BD4E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4F7021"/>
    <w:multiLevelType w:val="hybridMultilevel"/>
    <w:tmpl w:val="FBA80B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E2178"/>
    <w:multiLevelType w:val="hybridMultilevel"/>
    <w:tmpl w:val="3F6EE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3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384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C22"/>
    <w:rsid w:val="00241D8C"/>
    <w:rsid w:val="00241FDB"/>
    <w:rsid w:val="0024720C"/>
    <w:rsid w:val="002565D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5459"/>
    <w:rsid w:val="00336056"/>
    <w:rsid w:val="003416E7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4027"/>
    <w:rsid w:val="00416B25"/>
    <w:rsid w:val="00420592"/>
    <w:rsid w:val="00421C6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242"/>
    <w:rsid w:val="005F4B91"/>
    <w:rsid w:val="005F55D2"/>
    <w:rsid w:val="0062312F"/>
    <w:rsid w:val="00625F2C"/>
    <w:rsid w:val="006618E9"/>
    <w:rsid w:val="00673269"/>
    <w:rsid w:val="0068194B"/>
    <w:rsid w:val="00692703"/>
    <w:rsid w:val="006A1962"/>
    <w:rsid w:val="006B5D48"/>
    <w:rsid w:val="006B7D7B"/>
    <w:rsid w:val="006C1A5E"/>
    <w:rsid w:val="006C44DD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5A1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2C0"/>
    <w:rsid w:val="009361BA"/>
    <w:rsid w:val="00944F78"/>
    <w:rsid w:val="009510E7"/>
    <w:rsid w:val="00952C89"/>
    <w:rsid w:val="009571D8"/>
    <w:rsid w:val="009650EA"/>
    <w:rsid w:val="0097790C"/>
    <w:rsid w:val="0098506E"/>
    <w:rsid w:val="00995EC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284A"/>
    <w:rsid w:val="00BD431F"/>
    <w:rsid w:val="00BE2837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2639"/>
    <w:rsid w:val="00D9521A"/>
    <w:rsid w:val="00DA222A"/>
    <w:rsid w:val="00DA3914"/>
    <w:rsid w:val="00DA50EF"/>
    <w:rsid w:val="00DA59AA"/>
    <w:rsid w:val="00DB6915"/>
    <w:rsid w:val="00DB7E1E"/>
    <w:rsid w:val="00DC1B78"/>
    <w:rsid w:val="00DC2A2F"/>
    <w:rsid w:val="00DC600B"/>
    <w:rsid w:val="00DD3E0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A5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C67"/>
    <w:rsid w:val="00F130DD"/>
    <w:rsid w:val="00F24884"/>
    <w:rsid w:val="00F253C2"/>
    <w:rsid w:val="00F476C4"/>
    <w:rsid w:val="00F61AE5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81F43"/>
  <w15:chartTrackingRefBased/>
  <w15:docId w15:val="{D4CC614F-2805-4EFF-B553-637E034B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38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eeshyalamanchil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r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D315867BF8498486C585A4AA222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B2155-4F9F-427F-A548-3C7C9155A75A}"/>
      </w:docPartPr>
      <w:docPartBody>
        <w:p w:rsidR="004C5FA8" w:rsidRDefault="009014AB">
          <w:pPr>
            <w:pStyle w:val="62D315867BF8498486C585A4AA22288D"/>
          </w:pPr>
          <w:r w:rsidRPr="00CF1A49">
            <w:t>Phone</w:t>
          </w:r>
        </w:p>
      </w:docPartBody>
    </w:docPart>
    <w:docPart>
      <w:docPartPr>
        <w:name w:val="F8B41F58AF4A4935BC6D8BD562CD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D50E-F29C-40A6-BB0D-C54C15B9EADF}"/>
      </w:docPartPr>
      <w:docPartBody>
        <w:p w:rsidR="004C5FA8" w:rsidRDefault="009014AB">
          <w:pPr>
            <w:pStyle w:val="F8B41F58AF4A4935BC6D8BD562CD13D0"/>
          </w:pPr>
          <w:r w:rsidRPr="00CF1A49">
            <w:t>Email</w:t>
          </w:r>
        </w:p>
      </w:docPartBody>
    </w:docPart>
    <w:docPart>
      <w:docPartPr>
        <w:name w:val="EA634DFAFE7E4DF586F27A39FFAE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C894F-96EB-41E5-9B60-305A1D0B0D91}"/>
      </w:docPartPr>
      <w:docPartBody>
        <w:p w:rsidR="004C5FA8" w:rsidRDefault="009014AB">
          <w:pPr>
            <w:pStyle w:val="EA634DFAFE7E4DF586F27A39FFAEECBC"/>
          </w:pPr>
          <w:r w:rsidRPr="00CF1A49">
            <w:t>Experience</w:t>
          </w:r>
        </w:p>
      </w:docPartBody>
    </w:docPart>
    <w:docPart>
      <w:docPartPr>
        <w:name w:val="2C1901BD71624EEC86B1AE2FF3B9A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90A0-042B-413C-9C63-0E74E9D8CE17}"/>
      </w:docPartPr>
      <w:docPartBody>
        <w:p w:rsidR="004C5FA8" w:rsidRDefault="009014AB">
          <w:pPr>
            <w:pStyle w:val="2C1901BD71624EEC86B1AE2FF3B9A7EA"/>
          </w:pPr>
          <w:r w:rsidRPr="00CF1A49">
            <w:t>Education</w:t>
          </w:r>
        </w:p>
      </w:docPartBody>
    </w:docPart>
    <w:docPart>
      <w:docPartPr>
        <w:name w:val="14B2D1F835C44796863850233E85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B3C1-DAE1-4112-837F-F6D821CD1707}"/>
      </w:docPartPr>
      <w:docPartBody>
        <w:p w:rsidR="004C5FA8" w:rsidRDefault="009014AB">
          <w:pPr>
            <w:pStyle w:val="14B2D1F835C44796863850233E85E134"/>
          </w:pPr>
          <w:r w:rsidRPr="00CF1A49">
            <w:t>Skills</w:t>
          </w:r>
        </w:p>
      </w:docPartBody>
    </w:docPart>
    <w:docPart>
      <w:docPartPr>
        <w:name w:val="D194B5CF9CD343B5872E6CEBFE86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1BCD-9F75-42A3-BC24-EE743DD88EC7}"/>
      </w:docPartPr>
      <w:docPartBody>
        <w:p w:rsidR="00B76A03" w:rsidRDefault="00380A29" w:rsidP="00380A29">
          <w:pPr>
            <w:pStyle w:val="D194B5CF9CD343B5872E6CEBFE867D2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B"/>
    <w:rsid w:val="00380A29"/>
    <w:rsid w:val="00431AFF"/>
    <w:rsid w:val="004C5FA8"/>
    <w:rsid w:val="009014AB"/>
    <w:rsid w:val="00942B6B"/>
    <w:rsid w:val="00B76A03"/>
    <w:rsid w:val="00E55FAE"/>
    <w:rsid w:val="00E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6DCEB7973491080CB33C66AD5CEB5">
    <w:name w:val="B2A6DCEB7973491080CB33C66AD5CEB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FC523498A0B4AA1A656D6CD5FF0D10B">
    <w:name w:val="DFC523498A0B4AA1A656D6CD5FF0D10B"/>
  </w:style>
  <w:style w:type="paragraph" w:customStyle="1" w:styleId="F264FD36EA124173B9E2976C59D6B420">
    <w:name w:val="F264FD36EA124173B9E2976C59D6B420"/>
  </w:style>
  <w:style w:type="paragraph" w:customStyle="1" w:styleId="5823E18159374046BD814B53E8DA8A95">
    <w:name w:val="5823E18159374046BD814B53E8DA8A95"/>
  </w:style>
  <w:style w:type="paragraph" w:customStyle="1" w:styleId="62D315867BF8498486C585A4AA22288D">
    <w:name w:val="62D315867BF8498486C585A4AA22288D"/>
  </w:style>
  <w:style w:type="paragraph" w:customStyle="1" w:styleId="F8B41F58AF4A4935BC6D8BD562CD13D0">
    <w:name w:val="F8B41F58AF4A4935BC6D8BD562CD13D0"/>
  </w:style>
  <w:style w:type="paragraph" w:customStyle="1" w:styleId="934BD8BB07204B09A58222FD72B08019">
    <w:name w:val="934BD8BB07204B09A58222FD72B08019"/>
  </w:style>
  <w:style w:type="paragraph" w:customStyle="1" w:styleId="F03DFE6046C44F07962E1285027F3D9F">
    <w:name w:val="F03DFE6046C44F07962E1285027F3D9F"/>
  </w:style>
  <w:style w:type="paragraph" w:customStyle="1" w:styleId="8E786C83135A46619956BB21EFD0A128">
    <w:name w:val="8E786C83135A46619956BB21EFD0A128"/>
  </w:style>
  <w:style w:type="paragraph" w:customStyle="1" w:styleId="6C11C881E0B041F49290EBCFE2F2C9B9">
    <w:name w:val="6C11C881E0B041F49290EBCFE2F2C9B9"/>
  </w:style>
  <w:style w:type="paragraph" w:customStyle="1" w:styleId="A7F7765C019D4C94BCEF275BBF13F713">
    <w:name w:val="A7F7765C019D4C94BCEF275BBF13F713"/>
  </w:style>
  <w:style w:type="paragraph" w:customStyle="1" w:styleId="EA634DFAFE7E4DF586F27A39FFAEECBC">
    <w:name w:val="EA634DFAFE7E4DF586F27A39FFAEECBC"/>
  </w:style>
  <w:style w:type="paragraph" w:customStyle="1" w:styleId="16953A415ABA48018AC8BE5CC4015BC1">
    <w:name w:val="16953A415ABA48018AC8BE5CC4015BC1"/>
  </w:style>
  <w:style w:type="paragraph" w:customStyle="1" w:styleId="535E4ECEB345487395DD6D6279A27B5B">
    <w:name w:val="535E4ECEB345487395DD6D6279A27B5B"/>
  </w:style>
  <w:style w:type="paragraph" w:customStyle="1" w:styleId="2C386EF707C04A16A7A9519F586D73DF">
    <w:name w:val="2C386EF707C04A16A7A9519F586D73D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8EC24FEE8074256A03DCE705A4A4858">
    <w:name w:val="68EC24FEE8074256A03DCE705A4A4858"/>
  </w:style>
  <w:style w:type="paragraph" w:customStyle="1" w:styleId="F121D48AAA494CC7B10C1F87112549C7">
    <w:name w:val="F121D48AAA494CC7B10C1F87112549C7"/>
  </w:style>
  <w:style w:type="paragraph" w:customStyle="1" w:styleId="0F93452B7D4541179D54F4BD41078C9A">
    <w:name w:val="0F93452B7D4541179D54F4BD41078C9A"/>
  </w:style>
  <w:style w:type="paragraph" w:customStyle="1" w:styleId="0C80A3AC1A084399B98525035B55F453">
    <w:name w:val="0C80A3AC1A084399B98525035B55F453"/>
  </w:style>
  <w:style w:type="paragraph" w:customStyle="1" w:styleId="499016AF9FCF47A4820B104169E648B6">
    <w:name w:val="499016AF9FCF47A4820B104169E648B6"/>
  </w:style>
  <w:style w:type="paragraph" w:customStyle="1" w:styleId="984723870E31400F8DF06160C41EDECD">
    <w:name w:val="984723870E31400F8DF06160C41EDECD"/>
  </w:style>
  <w:style w:type="paragraph" w:customStyle="1" w:styleId="10598F0ECFBE4AA280CB691E43E3C01E">
    <w:name w:val="10598F0ECFBE4AA280CB691E43E3C01E"/>
  </w:style>
  <w:style w:type="paragraph" w:customStyle="1" w:styleId="2C1901BD71624EEC86B1AE2FF3B9A7EA">
    <w:name w:val="2C1901BD71624EEC86B1AE2FF3B9A7EA"/>
  </w:style>
  <w:style w:type="paragraph" w:customStyle="1" w:styleId="0575505B60574B05AB9364E331C63811">
    <w:name w:val="0575505B60574B05AB9364E331C63811"/>
  </w:style>
  <w:style w:type="paragraph" w:customStyle="1" w:styleId="D1BC693810D0430DAF6C76FF62188A54">
    <w:name w:val="D1BC693810D0430DAF6C76FF62188A54"/>
  </w:style>
  <w:style w:type="paragraph" w:customStyle="1" w:styleId="0188A7A707304EE3B715B30C47E21A82">
    <w:name w:val="0188A7A707304EE3B715B30C47E21A82"/>
  </w:style>
  <w:style w:type="paragraph" w:customStyle="1" w:styleId="061AF584820C4DFA8432F0AEFA4A1C77">
    <w:name w:val="061AF584820C4DFA8432F0AEFA4A1C77"/>
  </w:style>
  <w:style w:type="paragraph" w:customStyle="1" w:styleId="516A981C1F2A4233841288CDD99E72CE">
    <w:name w:val="516A981C1F2A4233841288CDD99E72CE"/>
  </w:style>
  <w:style w:type="paragraph" w:customStyle="1" w:styleId="24F07EF722284FE08A7CD08CE86AA5E1">
    <w:name w:val="24F07EF722284FE08A7CD08CE86AA5E1"/>
  </w:style>
  <w:style w:type="paragraph" w:customStyle="1" w:styleId="1E75FC0D03FD4355BD0CC492228B9B11">
    <w:name w:val="1E75FC0D03FD4355BD0CC492228B9B11"/>
  </w:style>
  <w:style w:type="paragraph" w:customStyle="1" w:styleId="3A3704EE61F04676B56A976D90DA5301">
    <w:name w:val="3A3704EE61F04676B56A976D90DA5301"/>
  </w:style>
  <w:style w:type="paragraph" w:customStyle="1" w:styleId="E1057571500C4319B055EFE5371239CD">
    <w:name w:val="E1057571500C4319B055EFE5371239CD"/>
  </w:style>
  <w:style w:type="paragraph" w:customStyle="1" w:styleId="90D543ED3CD14AF497B79B58CDDE565C">
    <w:name w:val="90D543ED3CD14AF497B79B58CDDE565C"/>
  </w:style>
  <w:style w:type="paragraph" w:customStyle="1" w:styleId="14B2D1F835C44796863850233E85E134">
    <w:name w:val="14B2D1F835C44796863850233E85E134"/>
  </w:style>
  <w:style w:type="paragraph" w:customStyle="1" w:styleId="9CABE161CF424010B7ADB9CDADA085D3">
    <w:name w:val="9CABE161CF424010B7ADB9CDADA085D3"/>
  </w:style>
  <w:style w:type="paragraph" w:customStyle="1" w:styleId="E4C5C27AF5124D89A46544538C691341">
    <w:name w:val="E4C5C27AF5124D89A46544538C691341"/>
  </w:style>
  <w:style w:type="paragraph" w:customStyle="1" w:styleId="453F02ED96794C47BF1D09F4D492C975">
    <w:name w:val="453F02ED96794C47BF1D09F4D492C975"/>
  </w:style>
  <w:style w:type="paragraph" w:customStyle="1" w:styleId="2894EF9AD1DE4C52913244A419E8FCFA">
    <w:name w:val="2894EF9AD1DE4C52913244A419E8FCFA"/>
  </w:style>
  <w:style w:type="paragraph" w:customStyle="1" w:styleId="B199342E892D4CA280F7DF06FE58F833">
    <w:name w:val="B199342E892D4CA280F7DF06FE58F833"/>
  </w:style>
  <w:style w:type="paragraph" w:customStyle="1" w:styleId="C650A82CE94B4A129CC9D441C34066E4">
    <w:name w:val="C650A82CE94B4A129CC9D441C34066E4"/>
  </w:style>
  <w:style w:type="paragraph" w:customStyle="1" w:styleId="552281B819EA4D858F772E594BBC790C">
    <w:name w:val="552281B819EA4D858F772E594BBC790C"/>
  </w:style>
  <w:style w:type="paragraph" w:customStyle="1" w:styleId="D194B5CF9CD343B5872E6CEBFE867D22">
    <w:name w:val="D194B5CF9CD343B5872E6CEBFE867D22"/>
    <w:rsid w:val="00380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yalamanchili</dc:creator>
  <cp:keywords/>
  <dc:description/>
  <cp:lastModifiedBy>sriteja kanuri</cp:lastModifiedBy>
  <cp:revision>2</cp:revision>
  <dcterms:created xsi:type="dcterms:W3CDTF">2018-03-07T23:02:00Z</dcterms:created>
  <dcterms:modified xsi:type="dcterms:W3CDTF">2018-03-07T23:02:00Z</dcterms:modified>
  <cp:category/>
</cp:coreProperties>
</file>